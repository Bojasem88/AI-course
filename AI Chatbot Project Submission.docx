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8413125"/>
        <w:docPartObj>
          <w:docPartGallery w:val="Cover Pages"/>
          <w:docPartUnique/>
        </w:docPartObj>
      </w:sdtPr>
      <w:sdtEndPr>
        <w:rPr>
          <w:b/>
          <w:caps/>
          <w:color w:val="4472C4" w:themeColor="accent1"/>
          <w:sz w:val="72"/>
          <w:szCs w:val="72"/>
        </w:rPr>
      </w:sdtEndPr>
      <w:sdtContent>
        <w:p w14:paraId="22DBB82A" w14:textId="7DAAC940" w:rsidR="00BC2A98" w:rsidRDefault="00BC2A98"/>
        <w:p w14:paraId="55C3B554" w14:textId="1C1F73D1" w:rsidR="00BC2A98" w:rsidRDefault="00BC2A98">
          <w:pPr>
            <w:rPr>
              <w:rFonts w:asciiTheme="majorHAnsi" w:eastAsiaTheme="majorEastAsia" w:hAnsiTheme="majorHAnsi" w:cstheme="majorBidi"/>
              <w:caps/>
              <w:color w:val="4472C4" w:themeColor="accent1"/>
              <w:sz w:val="72"/>
              <w:szCs w:val="72"/>
            </w:rPr>
          </w:pPr>
          <w:r>
            <w:rPr>
              <w:noProof/>
            </w:rPr>
            <mc:AlternateContent>
              <mc:Choice Requires="wps">
                <w:drawing>
                  <wp:anchor distT="0" distB="0" distL="182880" distR="182880" simplePos="0" relativeHeight="251660288" behindDoc="0" locked="0" layoutInCell="1" allowOverlap="1" wp14:anchorId="20BFB4BB" wp14:editId="00AFF61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CCDD4" w14:textId="0FB4206A" w:rsidR="00BC2A98" w:rsidRDefault="00BC2A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7646D">
                                      <w:rPr>
                                        <w:color w:val="4472C4" w:themeColor="accent1"/>
                                        <w:sz w:val="72"/>
                                        <w:szCs w:val="72"/>
                                      </w:rPr>
                                      <w:t xml:space="preserve">AI </w:t>
                                    </w:r>
                                    <w:r>
                                      <w:rPr>
                                        <w:color w:val="4472C4" w:themeColor="accent1"/>
                                        <w:sz w:val="72"/>
                                        <w:szCs w:val="72"/>
                                      </w:rPr>
                                      <w:t>Chatbot</w:t>
                                    </w:r>
                                    <w:r w:rsidR="00D7646D">
                                      <w:rPr>
                                        <w:color w:val="4472C4" w:themeColor="accent1"/>
                                        <w:sz w:val="72"/>
                                        <w:szCs w:val="72"/>
                                      </w:rPr>
                                      <w:t xml:space="preserve"> For AI</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A410486" w14:textId="30AE7E4B" w:rsidR="00BC2A98" w:rsidRDefault="00BC2A98">
                                    <w:pPr>
                                      <w:pStyle w:val="NoSpacing"/>
                                      <w:spacing w:before="40" w:after="40"/>
                                      <w:rPr>
                                        <w:caps/>
                                        <w:color w:val="1F4E79" w:themeColor="accent5" w:themeShade="80"/>
                                        <w:sz w:val="28"/>
                                        <w:szCs w:val="28"/>
                                      </w:rPr>
                                    </w:pPr>
                                    <w:r>
                                      <w:rPr>
                                        <w:caps/>
                                        <w:color w:val="1F4E79" w:themeColor="accent5" w:themeShade="80"/>
                                        <w:sz w:val="28"/>
                                        <w:szCs w:val="28"/>
                                      </w:rPr>
                                      <w:t>Kaizen Training - BootUp</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B575F98" w14:textId="11F76F6B" w:rsidR="00BC2A98" w:rsidRDefault="00BC2A98" w:rsidP="00BC2A98">
                                    <w:pPr>
                                      <w:pStyle w:val="NoSpacing"/>
                                      <w:spacing w:before="80" w:after="40"/>
                                      <w:rPr>
                                        <w:caps/>
                                        <w:color w:val="5B9BD5" w:themeColor="accent5"/>
                                        <w:sz w:val="24"/>
                                        <w:szCs w:val="24"/>
                                      </w:rPr>
                                    </w:pPr>
                                    <w:r w:rsidRPr="00BC2A98">
                                      <w:rPr>
                                        <w:color w:val="5B9BD5" w:themeColor="accent5"/>
                                        <w:sz w:val="24"/>
                                        <w:szCs w:val="24"/>
                                      </w:rPr>
                                      <w:t>Submitted By: Mohammad Hamid - Mohammad Shahin</w:t>
                                    </w:r>
                                    <w:r>
                                      <w:rPr>
                                        <w:color w:val="5B9BD5" w:themeColor="accent5"/>
                                        <w:sz w:val="24"/>
                                        <w:szCs w:val="24"/>
                                      </w:rPr>
                                      <w:t xml:space="preserve">                    </w:t>
                                    </w:r>
                                    <w:r w:rsidRPr="00BC2A98">
                                      <w:rPr>
                                        <w:color w:val="5B9BD5" w:themeColor="accent5"/>
                                        <w:sz w:val="24"/>
                                        <w:szCs w:val="24"/>
                                      </w:rPr>
                                      <w:t>Reviewed By: Anshu Pandey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BFB4B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40CCDD4" w14:textId="0FB4206A" w:rsidR="00BC2A98" w:rsidRDefault="00BC2A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7646D">
                                <w:rPr>
                                  <w:color w:val="4472C4" w:themeColor="accent1"/>
                                  <w:sz w:val="72"/>
                                  <w:szCs w:val="72"/>
                                </w:rPr>
                                <w:t xml:space="preserve">AI </w:t>
                              </w:r>
                              <w:r>
                                <w:rPr>
                                  <w:color w:val="4472C4" w:themeColor="accent1"/>
                                  <w:sz w:val="72"/>
                                  <w:szCs w:val="72"/>
                                </w:rPr>
                                <w:t>Chatbot</w:t>
                              </w:r>
                              <w:r w:rsidR="00D7646D">
                                <w:rPr>
                                  <w:color w:val="4472C4" w:themeColor="accent1"/>
                                  <w:sz w:val="72"/>
                                  <w:szCs w:val="72"/>
                                </w:rPr>
                                <w:t xml:space="preserve"> For AI</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A410486" w14:textId="30AE7E4B" w:rsidR="00BC2A98" w:rsidRDefault="00BC2A98">
                              <w:pPr>
                                <w:pStyle w:val="NoSpacing"/>
                                <w:spacing w:before="40" w:after="40"/>
                                <w:rPr>
                                  <w:caps/>
                                  <w:color w:val="1F4E79" w:themeColor="accent5" w:themeShade="80"/>
                                  <w:sz w:val="28"/>
                                  <w:szCs w:val="28"/>
                                </w:rPr>
                              </w:pPr>
                              <w:r>
                                <w:rPr>
                                  <w:caps/>
                                  <w:color w:val="1F4E79" w:themeColor="accent5" w:themeShade="80"/>
                                  <w:sz w:val="28"/>
                                  <w:szCs w:val="28"/>
                                </w:rPr>
                                <w:t>Kaizen Training - BootUp</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B575F98" w14:textId="11F76F6B" w:rsidR="00BC2A98" w:rsidRDefault="00BC2A98" w:rsidP="00BC2A98">
                              <w:pPr>
                                <w:pStyle w:val="NoSpacing"/>
                                <w:spacing w:before="80" w:after="40"/>
                                <w:rPr>
                                  <w:caps/>
                                  <w:color w:val="5B9BD5" w:themeColor="accent5"/>
                                  <w:sz w:val="24"/>
                                  <w:szCs w:val="24"/>
                                </w:rPr>
                              </w:pPr>
                              <w:r w:rsidRPr="00BC2A98">
                                <w:rPr>
                                  <w:color w:val="5B9BD5" w:themeColor="accent5"/>
                                  <w:sz w:val="24"/>
                                  <w:szCs w:val="24"/>
                                </w:rPr>
                                <w:t>Submitted By: Mohammad Hamid - Mohammad Shahin</w:t>
                              </w:r>
                              <w:r>
                                <w:rPr>
                                  <w:color w:val="5B9BD5" w:themeColor="accent5"/>
                                  <w:sz w:val="24"/>
                                  <w:szCs w:val="24"/>
                                </w:rPr>
                                <w:t xml:space="preserve">                    </w:t>
                              </w:r>
                              <w:r w:rsidRPr="00BC2A98">
                                <w:rPr>
                                  <w:color w:val="5B9BD5" w:themeColor="accent5"/>
                                  <w:sz w:val="24"/>
                                  <w:szCs w:val="24"/>
                                </w:rPr>
                                <w:t>Reviewed By: Anshu Pandey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9DD8A1" wp14:editId="588C5ED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30T00:00:00Z">
                                    <w:dateFormat w:val="yyyy"/>
                                    <w:lid w:val="en-US"/>
                                    <w:storeMappedDataAs w:val="dateTime"/>
                                    <w:calendar w:val="gregorian"/>
                                  </w:date>
                                </w:sdtPr>
                                <w:sdtContent>
                                  <w:p w14:paraId="11FB3F09" w14:textId="7E30CB88" w:rsidR="00BC2A98" w:rsidRDefault="00BC2A9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9DD8A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30T00:00:00Z">
                              <w:dateFormat w:val="yyyy"/>
                              <w:lid w:val="en-US"/>
                              <w:storeMappedDataAs w:val="dateTime"/>
                              <w:calendar w:val="gregorian"/>
                            </w:date>
                          </w:sdtPr>
                          <w:sdtContent>
                            <w:p w14:paraId="11FB3F09" w14:textId="7E30CB88" w:rsidR="00BC2A98" w:rsidRDefault="00BC2A9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b/>
              <w:caps/>
              <w:color w:val="4472C4" w:themeColor="accent1"/>
              <w:sz w:val="72"/>
              <w:szCs w:val="72"/>
            </w:rPr>
            <w:br w:type="page"/>
          </w:r>
        </w:p>
        <w:bookmarkStart w:id="0" w:name="_GoBack" w:displacedByCustomXml="next"/>
        <w:bookmarkEnd w:id="0" w:displacedByCustomXml="next"/>
      </w:sdtContent>
    </w:sdt>
    <w:sdt>
      <w:sdtPr>
        <w:id w:val="-69547280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62D0477" w14:textId="04AC7D7B" w:rsidR="00BC2A98" w:rsidRDefault="00BC2A98">
          <w:pPr>
            <w:pStyle w:val="TOCHeading"/>
          </w:pPr>
          <w:r>
            <w:t>Index</w:t>
          </w:r>
        </w:p>
        <w:p w14:paraId="49725FE5" w14:textId="40D11C69" w:rsidR="00BC2A98" w:rsidRDefault="00BC2A98">
          <w:pPr>
            <w:pStyle w:val="TOC1"/>
            <w:tabs>
              <w:tab w:val="right" w:leader="dot" w:pos="9350"/>
            </w:tabs>
            <w:rPr>
              <w:noProof/>
            </w:rPr>
          </w:pPr>
          <w:r>
            <w:fldChar w:fldCharType="begin"/>
          </w:r>
          <w:r>
            <w:instrText xml:space="preserve"> TOC \o "1-3" \h \z \u </w:instrText>
          </w:r>
          <w:r>
            <w:fldChar w:fldCharType="separate"/>
          </w:r>
          <w:hyperlink w:anchor="_Toc7456588" w:history="1">
            <w:r w:rsidRPr="009E76FC">
              <w:rPr>
                <w:rStyle w:val="Hyperlink"/>
                <w:noProof/>
              </w:rPr>
              <w:t>Project Overview:</w:t>
            </w:r>
            <w:r>
              <w:rPr>
                <w:noProof/>
                <w:webHidden/>
              </w:rPr>
              <w:tab/>
            </w:r>
            <w:r>
              <w:rPr>
                <w:noProof/>
                <w:webHidden/>
              </w:rPr>
              <w:fldChar w:fldCharType="begin"/>
            </w:r>
            <w:r>
              <w:rPr>
                <w:noProof/>
                <w:webHidden/>
              </w:rPr>
              <w:instrText xml:space="preserve"> PAGEREF _Toc7456588 \h </w:instrText>
            </w:r>
            <w:r>
              <w:rPr>
                <w:noProof/>
                <w:webHidden/>
              </w:rPr>
            </w:r>
            <w:r>
              <w:rPr>
                <w:noProof/>
                <w:webHidden/>
              </w:rPr>
              <w:fldChar w:fldCharType="separate"/>
            </w:r>
            <w:r>
              <w:rPr>
                <w:noProof/>
                <w:webHidden/>
              </w:rPr>
              <w:t>2</w:t>
            </w:r>
            <w:r>
              <w:rPr>
                <w:noProof/>
                <w:webHidden/>
              </w:rPr>
              <w:fldChar w:fldCharType="end"/>
            </w:r>
          </w:hyperlink>
        </w:p>
        <w:p w14:paraId="43D5B2C0" w14:textId="082425E0" w:rsidR="00BC2A98" w:rsidRDefault="00BC2A98">
          <w:pPr>
            <w:pStyle w:val="TOC1"/>
            <w:tabs>
              <w:tab w:val="right" w:leader="dot" w:pos="9350"/>
            </w:tabs>
            <w:rPr>
              <w:noProof/>
            </w:rPr>
          </w:pPr>
          <w:hyperlink w:anchor="_Toc7456589" w:history="1">
            <w:r w:rsidRPr="009E76FC">
              <w:rPr>
                <w:rStyle w:val="Hyperlink"/>
                <w:noProof/>
              </w:rPr>
              <w:t>Objectives:</w:t>
            </w:r>
            <w:r>
              <w:rPr>
                <w:noProof/>
                <w:webHidden/>
              </w:rPr>
              <w:tab/>
            </w:r>
            <w:r>
              <w:rPr>
                <w:noProof/>
                <w:webHidden/>
              </w:rPr>
              <w:fldChar w:fldCharType="begin"/>
            </w:r>
            <w:r>
              <w:rPr>
                <w:noProof/>
                <w:webHidden/>
              </w:rPr>
              <w:instrText xml:space="preserve"> PAGEREF _Toc7456589 \h </w:instrText>
            </w:r>
            <w:r>
              <w:rPr>
                <w:noProof/>
                <w:webHidden/>
              </w:rPr>
            </w:r>
            <w:r>
              <w:rPr>
                <w:noProof/>
                <w:webHidden/>
              </w:rPr>
              <w:fldChar w:fldCharType="separate"/>
            </w:r>
            <w:r>
              <w:rPr>
                <w:noProof/>
                <w:webHidden/>
              </w:rPr>
              <w:t>2</w:t>
            </w:r>
            <w:r>
              <w:rPr>
                <w:noProof/>
                <w:webHidden/>
              </w:rPr>
              <w:fldChar w:fldCharType="end"/>
            </w:r>
          </w:hyperlink>
        </w:p>
        <w:p w14:paraId="7837526D" w14:textId="79EB6F75" w:rsidR="00BC2A98" w:rsidRDefault="00BC2A98">
          <w:pPr>
            <w:pStyle w:val="TOC1"/>
            <w:tabs>
              <w:tab w:val="right" w:leader="dot" w:pos="9350"/>
            </w:tabs>
            <w:rPr>
              <w:noProof/>
            </w:rPr>
          </w:pPr>
          <w:hyperlink w:anchor="_Toc7456590" w:history="1">
            <w:r w:rsidRPr="009E76FC">
              <w:rPr>
                <w:rStyle w:val="Hyperlink"/>
                <w:rFonts w:ascii="Georgia" w:hAnsi="Georgia"/>
                <w:bCs/>
                <w:noProof/>
              </w:rPr>
              <w:t>To Build Powerful AI Focus on the Data Not the Chatbot</w:t>
            </w:r>
            <w:r>
              <w:rPr>
                <w:noProof/>
                <w:webHidden/>
              </w:rPr>
              <w:tab/>
            </w:r>
            <w:r>
              <w:rPr>
                <w:noProof/>
                <w:webHidden/>
              </w:rPr>
              <w:fldChar w:fldCharType="begin"/>
            </w:r>
            <w:r>
              <w:rPr>
                <w:noProof/>
                <w:webHidden/>
              </w:rPr>
              <w:instrText xml:space="preserve"> PAGEREF _Toc7456590 \h </w:instrText>
            </w:r>
            <w:r>
              <w:rPr>
                <w:noProof/>
                <w:webHidden/>
              </w:rPr>
            </w:r>
            <w:r>
              <w:rPr>
                <w:noProof/>
                <w:webHidden/>
              </w:rPr>
              <w:fldChar w:fldCharType="separate"/>
            </w:r>
            <w:r>
              <w:rPr>
                <w:noProof/>
                <w:webHidden/>
              </w:rPr>
              <w:t>2</w:t>
            </w:r>
            <w:r>
              <w:rPr>
                <w:noProof/>
                <w:webHidden/>
              </w:rPr>
              <w:fldChar w:fldCharType="end"/>
            </w:r>
          </w:hyperlink>
        </w:p>
        <w:p w14:paraId="7D622843" w14:textId="5640C558" w:rsidR="00BC2A98" w:rsidRDefault="00BC2A98">
          <w:pPr>
            <w:pStyle w:val="TOC1"/>
            <w:tabs>
              <w:tab w:val="right" w:leader="dot" w:pos="9350"/>
            </w:tabs>
            <w:rPr>
              <w:noProof/>
            </w:rPr>
          </w:pPr>
          <w:hyperlink w:anchor="_Toc7456591" w:history="1">
            <w:r w:rsidRPr="009E76FC">
              <w:rPr>
                <w:rStyle w:val="Hyperlink"/>
                <w:noProof/>
              </w:rPr>
              <w:t>Record your notes/research here:</w:t>
            </w:r>
            <w:r>
              <w:rPr>
                <w:noProof/>
                <w:webHidden/>
              </w:rPr>
              <w:tab/>
            </w:r>
            <w:r>
              <w:rPr>
                <w:noProof/>
                <w:webHidden/>
              </w:rPr>
              <w:fldChar w:fldCharType="begin"/>
            </w:r>
            <w:r>
              <w:rPr>
                <w:noProof/>
                <w:webHidden/>
              </w:rPr>
              <w:instrText xml:space="preserve"> PAGEREF _Toc7456591 \h </w:instrText>
            </w:r>
            <w:r>
              <w:rPr>
                <w:noProof/>
                <w:webHidden/>
              </w:rPr>
            </w:r>
            <w:r>
              <w:rPr>
                <w:noProof/>
                <w:webHidden/>
              </w:rPr>
              <w:fldChar w:fldCharType="separate"/>
            </w:r>
            <w:r>
              <w:rPr>
                <w:noProof/>
                <w:webHidden/>
              </w:rPr>
              <w:t>3</w:t>
            </w:r>
            <w:r>
              <w:rPr>
                <w:noProof/>
                <w:webHidden/>
              </w:rPr>
              <w:fldChar w:fldCharType="end"/>
            </w:r>
          </w:hyperlink>
        </w:p>
        <w:p w14:paraId="39AF9E88" w14:textId="7C17A147" w:rsidR="00BC2A98" w:rsidRDefault="00BC2A98">
          <w:pPr>
            <w:pStyle w:val="TOC1"/>
            <w:tabs>
              <w:tab w:val="right" w:leader="dot" w:pos="9350"/>
            </w:tabs>
            <w:rPr>
              <w:noProof/>
            </w:rPr>
          </w:pPr>
          <w:hyperlink w:anchor="_Toc7456592" w:history="1">
            <w:r w:rsidRPr="009E76FC">
              <w:rPr>
                <w:rStyle w:val="Hyperlink"/>
                <w:noProof/>
              </w:rPr>
              <w:t>Possible Data Sources -</w:t>
            </w:r>
            <w:r>
              <w:rPr>
                <w:noProof/>
                <w:webHidden/>
              </w:rPr>
              <w:tab/>
            </w:r>
            <w:r>
              <w:rPr>
                <w:noProof/>
                <w:webHidden/>
              </w:rPr>
              <w:fldChar w:fldCharType="begin"/>
            </w:r>
            <w:r>
              <w:rPr>
                <w:noProof/>
                <w:webHidden/>
              </w:rPr>
              <w:instrText xml:space="preserve"> PAGEREF _Toc7456592 \h </w:instrText>
            </w:r>
            <w:r>
              <w:rPr>
                <w:noProof/>
                <w:webHidden/>
              </w:rPr>
            </w:r>
            <w:r>
              <w:rPr>
                <w:noProof/>
                <w:webHidden/>
              </w:rPr>
              <w:fldChar w:fldCharType="separate"/>
            </w:r>
            <w:r>
              <w:rPr>
                <w:noProof/>
                <w:webHidden/>
              </w:rPr>
              <w:t>3</w:t>
            </w:r>
            <w:r>
              <w:rPr>
                <w:noProof/>
                <w:webHidden/>
              </w:rPr>
              <w:fldChar w:fldCharType="end"/>
            </w:r>
          </w:hyperlink>
        </w:p>
        <w:p w14:paraId="21619B8E" w14:textId="21097777" w:rsidR="00BC2A98" w:rsidRDefault="00BC2A98">
          <w:pPr>
            <w:pStyle w:val="TOC1"/>
            <w:tabs>
              <w:tab w:val="right" w:leader="dot" w:pos="9350"/>
            </w:tabs>
            <w:rPr>
              <w:noProof/>
            </w:rPr>
          </w:pPr>
          <w:hyperlink w:anchor="_Toc7456593" w:history="1">
            <w:r w:rsidRPr="009E76FC">
              <w:rPr>
                <w:rStyle w:val="Hyperlink"/>
                <w:noProof/>
              </w:rPr>
              <w:t>Possible Technical ways to achieve the results –</w:t>
            </w:r>
            <w:r>
              <w:rPr>
                <w:noProof/>
                <w:webHidden/>
              </w:rPr>
              <w:tab/>
            </w:r>
            <w:r>
              <w:rPr>
                <w:noProof/>
                <w:webHidden/>
              </w:rPr>
              <w:fldChar w:fldCharType="begin"/>
            </w:r>
            <w:r>
              <w:rPr>
                <w:noProof/>
                <w:webHidden/>
              </w:rPr>
              <w:instrText xml:space="preserve"> PAGEREF _Toc7456593 \h </w:instrText>
            </w:r>
            <w:r>
              <w:rPr>
                <w:noProof/>
                <w:webHidden/>
              </w:rPr>
            </w:r>
            <w:r>
              <w:rPr>
                <w:noProof/>
                <w:webHidden/>
              </w:rPr>
              <w:fldChar w:fldCharType="separate"/>
            </w:r>
            <w:r>
              <w:rPr>
                <w:noProof/>
                <w:webHidden/>
              </w:rPr>
              <w:t>4</w:t>
            </w:r>
            <w:r>
              <w:rPr>
                <w:noProof/>
                <w:webHidden/>
              </w:rPr>
              <w:fldChar w:fldCharType="end"/>
            </w:r>
          </w:hyperlink>
        </w:p>
        <w:p w14:paraId="38994963" w14:textId="20C7E81B" w:rsidR="00BC2A98" w:rsidRDefault="00BC2A98">
          <w:pPr>
            <w:pStyle w:val="TOC1"/>
            <w:tabs>
              <w:tab w:val="right" w:leader="dot" w:pos="9350"/>
            </w:tabs>
            <w:rPr>
              <w:noProof/>
            </w:rPr>
          </w:pPr>
          <w:hyperlink w:anchor="_Toc7456594" w:history="1">
            <w:r w:rsidRPr="009E76FC">
              <w:rPr>
                <w:rStyle w:val="Hyperlink"/>
                <w:noProof/>
              </w:rPr>
              <w:t>Transfer Learning Application –</w:t>
            </w:r>
            <w:r>
              <w:rPr>
                <w:noProof/>
                <w:webHidden/>
              </w:rPr>
              <w:tab/>
            </w:r>
            <w:r>
              <w:rPr>
                <w:noProof/>
                <w:webHidden/>
              </w:rPr>
              <w:fldChar w:fldCharType="begin"/>
            </w:r>
            <w:r>
              <w:rPr>
                <w:noProof/>
                <w:webHidden/>
              </w:rPr>
              <w:instrText xml:space="preserve"> PAGEREF _Toc7456594 \h </w:instrText>
            </w:r>
            <w:r>
              <w:rPr>
                <w:noProof/>
                <w:webHidden/>
              </w:rPr>
            </w:r>
            <w:r>
              <w:rPr>
                <w:noProof/>
                <w:webHidden/>
              </w:rPr>
              <w:fldChar w:fldCharType="separate"/>
            </w:r>
            <w:r>
              <w:rPr>
                <w:noProof/>
                <w:webHidden/>
              </w:rPr>
              <w:t>4</w:t>
            </w:r>
            <w:r>
              <w:rPr>
                <w:noProof/>
                <w:webHidden/>
              </w:rPr>
              <w:fldChar w:fldCharType="end"/>
            </w:r>
          </w:hyperlink>
        </w:p>
        <w:p w14:paraId="6BA13AA5" w14:textId="177ACAA8" w:rsidR="00BC2A98" w:rsidRDefault="00BC2A98">
          <w:pPr>
            <w:pStyle w:val="TOC1"/>
            <w:tabs>
              <w:tab w:val="right" w:leader="dot" w:pos="9350"/>
            </w:tabs>
            <w:rPr>
              <w:noProof/>
            </w:rPr>
          </w:pPr>
          <w:hyperlink w:anchor="_Toc7456595" w:history="1">
            <w:r w:rsidRPr="009E76FC">
              <w:rPr>
                <w:rStyle w:val="Hyperlink"/>
                <w:noProof/>
              </w:rPr>
              <w:t>Summarize what you learned:</w:t>
            </w:r>
            <w:r>
              <w:rPr>
                <w:noProof/>
                <w:webHidden/>
              </w:rPr>
              <w:tab/>
            </w:r>
            <w:r>
              <w:rPr>
                <w:noProof/>
                <w:webHidden/>
              </w:rPr>
              <w:fldChar w:fldCharType="begin"/>
            </w:r>
            <w:r>
              <w:rPr>
                <w:noProof/>
                <w:webHidden/>
              </w:rPr>
              <w:instrText xml:space="preserve"> PAGEREF _Toc7456595 \h </w:instrText>
            </w:r>
            <w:r>
              <w:rPr>
                <w:noProof/>
                <w:webHidden/>
              </w:rPr>
            </w:r>
            <w:r>
              <w:rPr>
                <w:noProof/>
                <w:webHidden/>
              </w:rPr>
              <w:fldChar w:fldCharType="separate"/>
            </w:r>
            <w:r>
              <w:rPr>
                <w:noProof/>
                <w:webHidden/>
              </w:rPr>
              <w:t>4</w:t>
            </w:r>
            <w:r>
              <w:rPr>
                <w:noProof/>
                <w:webHidden/>
              </w:rPr>
              <w:fldChar w:fldCharType="end"/>
            </w:r>
          </w:hyperlink>
        </w:p>
        <w:p w14:paraId="2353CA6C" w14:textId="5BBFAC80" w:rsidR="00BC2A98" w:rsidRDefault="00BC2A98">
          <w:pPr>
            <w:pStyle w:val="TOC1"/>
            <w:tabs>
              <w:tab w:val="right" w:leader="dot" w:pos="9350"/>
            </w:tabs>
            <w:rPr>
              <w:noProof/>
            </w:rPr>
          </w:pPr>
          <w:hyperlink w:anchor="_Toc7456596" w:history="1">
            <w:r w:rsidRPr="009E76FC">
              <w:rPr>
                <w:rStyle w:val="Hyperlink"/>
                <w:noProof/>
              </w:rPr>
              <w:t>Add links to your research or article here -</w:t>
            </w:r>
            <w:r>
              <w:rPr>
                <w:noProof/>
                <w:webHidden/>
              </w:rPr>
              <w:tab/>
            </w:r>
            <w:r>
              <w:rPr>
                <w:noProof/>
                <w:webHidden/>
              </w:rPr>
              <w:fldChar w:fldCharType="begin"/>
            </w:r>
            <w:r>
              <w:rPr>
                <w:noProof/>
                <w:webHidden/>
              </w:rPr>
              <w:instrText xml:space="preserve"> PAGEREF _Toc7456596 \h </w:instrText>
            </w:r>
            <w:r>
              <w:rPr>
                <w:noProof/>
                <w:webHidden/>
              </w:rPr>
            </w:r>
            <w:r>
              <w:rPr>
                <w:noProof/>
                <w:webHidden/>
              </w:rPr>
              <w:fldChar w:fldCharType="separate"/>
            </w:r>
            <w:r>
              <w:rPr>
                <w:noProof/>
                <w:webHidden/>
              </w:rPr>
              <w:t>4</w:t>
            </w:r>
            <w:r>
              <w:rPr>
                <w:noProof/>
                <w:webHidden/>
              </w:rPr>
              <w:fldChar w:fldCharType="end"/>
            </w:r>
          </w:hyperlink>
        </w:p>
        <w:p w14:paraId="38114191" w14:textId="63498DA1" w:rsidR="00BC2A98" w:rsidRDefault="00BC2A98">
          <w:r>
            <w:rPr>
              <w:b/>
              <w:bCs/>
              <w:noProof/>
            </w:rPr>
            <w:fldChar w:fldCharType="end"/>
          </w:r>
        </w:p>
      </w:sdtContent>
    </w:sdt>
    <w:p w14:paraId="3389AF09" w14:textId="77777777" w:rsidR="00C77669" w:rsidRDefault="00C77669" w:rsidP="00874AA1">
      <w:pPr>
        <w:pStyle w:val="Title"/>
      </w:pPr>
    </w:p>
    <w:p w14:paraId="7563428D" w14:textId="77777777" w:rsidR="00C77669" w:rsidRDefault="00C77669" w:rsidP="00874AA1">
      <w:pPr>
        <w:pStyle w:val="Title"/>
      </w:pPr>
    </w:p>
    <w:p w14:paraId="5B53E88D" w14:textId="3D0D48FB" w:rsidR="00C77669" w:rsidRDefault="00C77669" w:rsidP="00C77669"/>
    <w:p w14:paraId="41B5A445" w14:textId="706BB1CC" w:rsidR="00C77669" w:rsidRDefault="00C77669" w:rsidP="00C77669"/>
    <w:p w14:paraId="6E90CAEE" w14:textId="43C5F4FC" w:rsidR="00C77669" w:rsidRDefault="00C77669" w:rsidP="00C77669"/>
    <w:p w14:paraId="1C545060" w14:textId="699C2AC5" w:rsidR="00C77669" w:rsidRDefault="00C77669" w:rsidP="00C77669"/>
    <w:p w14:paraId="2721B4BD" w14:textId="531F8316" w:rsidR="00C77669" w:rsidRDefault="00C77669" w:rsidP="00C77669"/>
    <w:p w14:paraId="7AF4C751" w14:textId="1B8F76F3" w:rsidR="00C77669" w:rsidRDefault="00C77669" w:rsidP="00C77669"/>
    <w:p w14:paraId="69D2F9F4" w14:textId="5DCBEFE3" w:rsidR="00C77669" w:rsidRDefault="00C77669" w:rsidP="00C77669"/>
    <w:p w14:paraId="73BEC708" w14:textId="78E66980" w:rsidR="00C77669" w:rsidRDefault="00C77669" w:rsidP="00C77669"/>
    <w:p w14:paraId="3A6A4D69" w14:textId="1B287D01" w:rsidR="00C77669" w:rsidRDefault="00C77669" w:rsidP="00C77669"/>
    <w:p w14:paraId="7B504A41" w14:textId="523D96F9" w:rsidR="00C77669" w:rsidRDefault="00C77669" w:rsidP="00C77669"/>
    <w:p w14:paraId="1FD5B5EF" w14:textId="64B165BE" w:rsidR="00C77669" w:rsidRDefault="00C77669" w:rsidP="00C77669"/>
    <w:p w14:paraId="049914A6" w14:textId="7FB9E9FC" w:rsidR="00C77669" w:rsidRDefault="00C77669" w:rsidP="00C77669"/>
    <w:p w14:paraId="1A5265E8" w14:textId="661C2469" w:rsidR="00C77669" w:rsidRDefault="00C77669" w:rsidP="00C77669"/>
    <w:p w14:paraId="60ADB3A6" w14:textId="02D1C98A" w:rsidR="00C77669" w:rsidRDefault="00C77669" w:rsidP="00C77669"/>
    <w:p w14:paraId="452D6BA1" w14:textId="7A86D7AE" w:rsidR="00C77669" w:rsidRDefault="00C77669" w:rsidP="00C77669"/>
    <w:p w14:paraId="220D170A" w14:textId="6B39929A" w:rsidR="00C77669" w:rsidRDefault="00C77669" w:rsidP="00C77669"/>
    <w:p w14:paraId="1A54C7E0" w14:textId="0047BE84" w:rsidR="00563FE4" w:rsidRPr="00874AA1" w:rsidRDefault="00BC2A98" w:rsidP="00874AA1">
      <w:pPr>
        <w:pStyle w:val="Heading1"/>
      </w:pPr>
      <w:bookmarkStart w:id="1" w:name="_Toc7456588"/>
      <w:r>
        <w:lastRenderedPageBreak/>
        <w:t>I</w:t>
      </w:r>
      <w:bookmarkEnd w:id="1"/>
      <w:r>
        <w:t xml:space="preserve">ntroduction </w:t>
      </w:r>
    </w:p>
    <w:p w14:paraId="4F75586B" w14:textId="77777777" w:rsidR="00343A9E" w:rsidRDefault="00343A9E" w:rsidP="00343A9E">
      <w:r>
        <w:t xml:space="preserve">There is quite a decent number of startups and companies that offer AI chatbot solution. </w:t>
      </w:r>
    </w:p>
    <w:p w14:paraId="704B1798" w14:textId="6E5746BD" w:rsidR="00343A9E" w:rsidRPr="00343A9E" w:rsidRDefault="00343A9E" w:rsidP="00343A9E">
      <w:pPr>
        <w:rPr>
          <w:rFonts w:ascii="Helvetica" w:hAnsi="Helvetica" w:cs="Helvetica"/>
          <w:color w:val="162036"/>
          <w:shd w:val="clear" w:color="auto" w:fill="FFFFFF"/>
        </w:rPr>
      </w:pPr>
      <w:r>
        <w:t xml:space="preserve">Similar attempts have been made in organization like </w:t>
      </w:r>
      <w:proofErr w:type="spellStart"/>
      <w:r>
        <w:t>Liveperson</w:t>
      </w:r>
      <w:proofErr w:type="spellEnd"/>
      <w:r>
        <w:t xml:space="preserve"> which is founded in New York in 1995, and they are trying to solve the communication gap between companies and consumer across all sectors and use the data for further insights. </w:t>
      </w:r>
      <w:r>
        <w:rPr>
          <w:rFonts w:ascii="Helvetica" w:hAnsi="Helvetica" w:cs="Helvetica"/>
          <w:color w:val="162036"/>
          <w:shd w:val="clear" w:color="auto" w:fill="FFFFFF"/>
        </w:rPr>
        <w:t>They offer intelligent, secure, and scalable chatbot which is integrated to “</w:t>
      </w:r>
      <w:proofErr w:type="spellStart"/>
      <w:r>
        <w:rPr>
          <w:rFonts w:ascii="Helvetica" w:hAnsi="Helvetica" w:cs="Helvetica"/>
          <w:color w:val="162036"/>
          <w:shd w:val="clear" w:color="auto" w:fill="FFFFFF"/>
        </w:rPr>
        <w:t>LiveEngage</w:t>
      </w:r>
      <w:proofErr w:type="spellEnd"/>
      <w:r>
        <w:rPr>
          <w:rFonts w:ascii="Helvetica" w:hAnsi="Helvetica" w:cs="Helvetica"/>
          <w:color w:val="162036"/>
          <w:shd w:val="clear" w:color="auto" w:fill="FFFFFF"/>
        </w:rPr>
        <w:t xml:space="preserve">” platform which is the human interface, which create meaningful data and insights about the consumers and who engaged with the chatbot and will escalate in case the bot couldn’t response to the query.  </w:t>
      </w:r>
    </w:p>
    <w:p w14:paraId="7E9B3B60" w14:textId="3A0BC32B" w:rsidR="00460F69" w:rsidRDefault="00460F69" w:rsidP="001162F4">
      <w:r>
        <w:t>Th</w:t>
      </w:r>
      <w:r w:rsidR="006E4D95">
        <w:t>is project aim</w:t>
      </w:r>
      <w:r>
        <w:t xml:space="preserve">s to create a reliable and fast reference library for general AI queries, best practice across the fields and guide the </w:t>
      </w:r>
      <w:r w:rsidRPr="00460F69">
        <w:t>querier</w:t>
      </w:r>
      <w:r>
        <w:t xml:space="preserve"> though the steps of frequently used ML &amp; DL</w:t>
      </w:r>
      <w:r w:rsidR="001162F4">
        <w:t xml:space="preserve">. </w:t>
      </w:r>
      <w:r>
        <w:t>The final outlook of the project will be in integration to famous</w:t>
      </w:r>
      <w:r w:rsidR="001162F4">
        <w:t xml:space="preserve"> chat application like Telegram. It will support both text and voice inputs in English  </w:t>
      </w:r>
      <w:r>
        <w:t xml:space="preserve"> </w:t>
      </w:r>
    </w:p>
    <w:p w14:paraId="71B4026E" w14:textId="77777777" w:rsidR="00BC2A98" w:rsidRPr="00BC2A98" w:rsidRDefault="00BC2A98" w:rsidP="00BC2A98">
      <w:bookmarkStart w:id="2" w:name="_Toc7456590"/>
      <w:r w:rsidRPr="00A90F6F">
        <w:t>To Build Powerful AI Focus on the Data Not the Chatbot</w:t>
      </w:r>
      <w:bookmarkEnd w:id="2"/>
    </w:p>
    <w:p w14:paraId="5B002866" w14:textId="0E605DA4" w:rsidR="00563FE4" w:rsidRDefault="00BC2A98" w:rsidP="00BC2A98">
      <w:r w:rsidRPr="00BC2A98">
        <w:t>When building powerful Artificial Intelligence (AI), you need to consider what role the chatbot plays in the value you’re trying to provide to the user. A chatbot is just a visual courier of inputs and outputs in the form of a conversational message. The inputs are the users’ responses to the chatbot, and the outputs are the chatbot’s messages to the users. A chatbot is merely a visual user interface (UI) used to present these inputs and outputs in a user-friendly manner.</w:t>
      </w:r>
    </w:p>
    <w:p w14:paraId="5C937D28" w14:textId="4CA94FE5" w:rsidR="00343A9E" w:rsidRDefault="00343A9E" w:rsidP="00343A9E">
      <w:r>
        <w:t xml:space="preserve">Database </w:t>
      </w:r>
      <w:r>
        <w:t xml:space="preserve">used was </w:t>
      </w:r>
      <w:r>
        <w:t xml:space="preserve"> </w:t>
      </w:r>
    </w:p>
    <w:p w14:paraId="6635CB60" w14:textId="38C81BDC" w:rsidR="00343A9E" w:rsidRDefault="00343A9E" w:rsidP="00343A9E">
      <w:r>
        <w:t>Transfer Learning Application</w:t>
      </w:r>
    </w:p>
    <w:p w14:paraId="1B26248F" w14:textId="77777777" w:rsidR="00343A9E" w:rsidRPr="00874AA1" w:rsidRDefault="00343A9E" w:rsidP="00BC2A98"/>
    <w:bookmarkStart w:id="3" w:name="_Toc7456589"/>
    <w:p w14:paraId="301AC86B" w14:textId="77777777" w:rsidR="00563FE4" w:rsidRPr="00874AA1" w:rsidRDefault="00733E7D" w:rsidP="00343A9E">
      <w:pPr>
        <w:pStyle w:val="Heading1"/>
      </w:pPr>
      <w:sdt>
        <w:sdtPr>
          <w:alias w:val="Objectives:"/>
          <w:tag w:val="Objectives:"/>
          <w:id w:val="-63415929"/>
          <w:placeholder>
            <w:docPart w:val="53C4349A9901488DA052599F0AC89343"/>
          </w:placeholder>
          <w:temporary/>
          <w:showingPlcHdr/>
          <w15:appearance w15:val="hidden"/>
        </w:sdtPr>
        <w:sdtEndPr/>
        <w:sdtContent>
          <w:r w:rsidR="00874AA1" w:rsidRPr="00343A9E">
            <w:t>Objectives:</w:t>
          </w:r>
        </w:sdtContent>
      </w:sdt>
      <w:bookmarkEnd w:id="3"/>
    </w:p>
    <w:p w14:paraId="3A10D67F" w14:textId="78EFF8FF" w:rsidR="00460F69" w:rsidRPr="00191211" w:rsidRDefault="00EE645C" w:rsidP="00460F69">
      <w:pPr>
        <w:pStyle w:val="ListBullet"/>
        <w:ind w:left="720"/>
      </w:pPr>
      <w:r w:rsidRPr="00191211">
        <w:t>C</w:t>
      </w:r>
      <w:r w:rsidR="00460F69" w:rsidRPr="00191211">
        <w:t>hatbot with NLP</w:t>
      </w:r>
    </w:p>
    <w:p w14:paraId="3301A5AC" w14:textId="0393EDD1" w:rsidR="00460F69" w:rsidRDefault="00460F69" w:rsidP="00460F69">
      <w:pPr>
        <w:pStyle w:val="ListBullet"/>
        <w:ind w:left="720"/>
      </w:pPr>
      <w:r>
        <w:t>reply on general AI question</w:t>
      </w:r>
    </w:p>
    <w:p w14:paraId="613D81A9" w14:textId="683F8A88" w:rsidR="00460F69" w:rsidRDefault="00460F69" w:rsidP="00460F69">
      <w:pPr>
        <w:pStyle w:val="ListBullet"/>
        <w:tabs>
          <w:tab w:val="clear" w:pos="360"/>
          <w:tab w:val="num" w:pos="720"/>
        </w:tabs>
        <w:ind w:left="1080"/>
      </w:pPr>
      <w:r>
        <w:t xml:space="preserve">explain What </w:t>
      </w:r>
      <w:r w:rsidR="006E4D95">
        <w:t>AI is</w:t>
      </w:r>
      <w:r>
        <w:t xml:space="preserve"> and what is the difference between Normal intelligence, ML and DL</w:t>
      </w:r>
    </w:p>
    <w:p w14:paraId="0FA429DB" w14:textId="084E4CF4" w:rsidR="00460F69" w:rsidRDefault="00460F69" w:rsidP="00460F69">
      <w:pPr>
        <w:pStyle w:val="ListBullet"/>
        <w:tabs>
          <w:tab w:val="clear" w:pos="360"/>
          <w:tab w:val="num" w:pos="720"/>
        </w:tabs>
        <w:ind w:left="1080"/>
      </w:pPr>
      <w:r>
        <w:t xml:space="preserve">collect the course information and include it </w:t>
      </w:r>
    </w:p>
    <w:p w14:paraId="27E67AE5" w14:textId="5C5233B7" w:rsidR="00460F69" w:rsidRDefault="00460F69" w:rsidP="00460F69">
      <w:pPr>
        <w:pStyle w:val="ListBullet"/>
        <w:tabs>
          <w:tab w:val="clear" w:pos="360"/>
          <w:tab w:val="num" w:pos="720"/>
        </w:tabs>
        <w:ind w:left="1080"/>
      </w:pPr>
      <w:r>
        <w:t>high</w:t>
      </w:r>
      <w:r w:rsidR="006E4D95">
        <w:t>-</w:t>
      </w:r>
      <w:r>
        <w:t xml:space="preserve">level information about </w:t>
      </w:r>
      <w:r w:rsidR="006E4D95">
        <w:t xml:space="preserve">the </w:t>
      </w:r>
      <w:r>
        <w:t xml:space="preserve">best neural structure </w:t>
      </w:r>
    </w:p>
    <w:p w14:paraId="50056FD8" w14:textId="2BEAF8FD" w:rsidR="00460F69" w:rsidRDefault="00460F69" w:rsidP="00460F69">
      <w:pPr>
        <w:pStyle w:val="ListBullet"/>
        <w:tabs>
          <w:tab w:val="clear" w:pos="360"/>
          <w:tab w:val="num" w:pos="720"/>
        </w:tabs>
        <w:ind w:left="1080"/>
      </w:pPr>
      <w:r>
        <w:t>high</w:t>
      </w:r>
      <w:r w:rsidR="006E4D95">
        <w:t>-</w:t>
      </w:r>
      <w:r>
        <w:t xml:space="preserve">level descriptive summary about available training models </w:t>
      </w:r>
    </w:p>
    <w:p w14:paraId="7BA08456" w14:textId="6D7314F2" w:rsidR="00460F69" w:rsidRDefault="00460F69" w:rsidP="00460F69">
      <w:pPr>
        <w:pStyle w:val="ListBullet"/>
        <w:ind w:left="720"/>
      </w:pPr>
      <w:r>
        <w:t xml:space="preserve">AI best practice </w:t>
      </w:r>
    </w:p>
    <w:p w14:paraId="5801D366" w14:textId="58D39F54" w:rsidR="00460F69" w:rsidRDefault="00460F69" w:rsidP="00460F69">
      <w:pPr>
        <w:pStyle w:val="ListBullet"/>
        <w:tabs>
          <w:tab w:val="clear" w:pos="360"/>
          <w:tab w:val="num" w:pos="720"/>
        </w:tabs>
        <w:ind w:left="1080"/>
      </w:pPr>
      <w:r>
        <w:t>chose the best neural structure for different problems</w:t>
      </w:r>
    </w:p>
    <w:p w14:paraId="5917C925" w14:textId="3A9F713E" w:rsidR="00460F69" w:rsidRDefault="00460F69" w:rsidP="00460F69">
      <w:pPr>
        <w:pStyle w:val="ListBullet"/>
        <w:tabs>
          <w:tab w:val="clear" w:pos="360"/>
          <w:tab w:val="num" w:pos="720"/>
        </w:tabs>
        <w:ind w:left="1080"/>
      </w:pPr>
      <w:r>
        <w:t xml:space="preserve">chose the best available learning model </w:t>
      </w:r>
    </w:p>
    <w:p w14:paraId="678AB1CC" w14:textId="77777777" w:rsidR="00460F69" w:rsidRDefault="00460F69" w:rsidP="00460F69">
      <w:pPr>
        <w:pStyle w:val="ListBullet"/>
        <w:tabs>
          <w:tab w:val="clear" w:pos="360"/>
          <w:tab w:val="num" w:pos="720"/>
        </w:tabs>
        <w:ind w:left="1080"/>
      </w:pPr>
      <w:r>
        <w:t>Chose the best activation tool for different problems</w:t>
      </w:r>
    </w:p>
    <w:p w14:paraId="30D7757C" w14:textId="64170461" w:rsidR="00460F69" w:rsidRDefault="00460F69" w:rsidP="00460F69">
      <w:pPr>
        <w:pStyle w:val="ListBullet"/>
        <w:tabs>
          <w:tab w:val="clear" w:pos="360"/>
          <w:tab w:val="num" w:pos="720"/>
        </w:tabs>
        <w:ind w:left="1080"/>
      </w:pPr>
      <w:r>
        <w:t>Links and Reference to famous articles and websites</w:t>
      </w:r>
    </w:p>
    <w:p w14:paraId="620FEE74" w14:textId="183BC397" w:rsidR="008544DE" w:rsidRDefault="008544DE" w:rsidP="008544DE">
      <w:pPr>
        <w:pStyle w:val="ListBullet"/>
        <w:numPr>
          <w:ilvl w:val="0"/>
          <w:numId w:val="0"/>
        </w:numPr>
      </w:pPr>
    </w:p>
    <w:p w14:paraId="47CB3D77" w14:textId="5B01CE41" w:rsidR="008544DE" w:rsidRDefault="008544DE" w:rsidP="008544DE">
      <w:pPr>
        <w:pStyle w:val="ListBullet"/>
        <w:numPr>
          <w:ilvl w:val="0"/>
          <w:numId w:val="0"/>
        </w:numPr>
      </w:pPr>
    </w:p>
    <w:p w14:paraId="46A22B35" w14:textId="77777777" w:rsidR="00A90F6F" w:rsidRDefault="00A90F6F" w:rsidP="00A90F6F">
      <w:pPr>
        <w:pStyle w:val="ListBullet"/>
        <w:numPr>
          <w:ilvl w:val="0"/>
          <w:numId w:val="0"/>
        </w:numPr>
        <w:ind w:left="360" w:hanging="360"/>
        <w:rPr>
          <w:highlight w:val="darkYellow"/>
        </w:rPr>
      </w:pPr>
    </w:p>
    <w:p w14:paraId="0D0823AD" w14:textId="77777777" w:rsidR="00A90F6F" w:rsidRPr="007B1195" w:rsidRDefault="00A90F6F" w:rsidP="00A90F6F">
      <w:pPr>
        <w:pStyle w:val="ListBullet"/>
        <w:numPr>
          <w:ilvl w:val="0"/>
          <w:numId w:val="0"/>
        </w:numPr>
        <w:ind w:left="360" w:hanging="360"/>
        <w:rPr>
          <w:highlight w:val="darkYellow"/>
        </w:rPr>
      </w:pPr>
    </w:p>
    <w:p w14:paraId="4F5E4474" w14:textId="6E74F586" w:rsidR="00191211" w:rsidRDefault="00191211" w:rsidP="00460F69">
      <w:pPr>
        <w:pStyle w:val="ListBullet"/>
        <w:numPr>
          <w:ilvl w:val="0"/>
          <w:numId w:val="0"/>
        </w:numPr>
      </w:pPr>
    </w:p>
    <w:p w14:paraId="17FBF84A" w14:textId="77777777" w:rsidR="00191211" w:rsidRDefault="00191211" w:rsidP="00460F69">
      <w:pPr>
        <w:pStyle w:val="ListBullet"/>
        <w:numPr>
          <w:ilvl w:val="0"/>
          <w:numId w:val="0"/>
        </w:numPr>
      </w:pPr>
    </w:p>
    <w:p w14:paraId="1B876E31" w14:textId="003E93B7" w:rsidR="00563FE4" w:rsidRPr="00874AA1" w:rsidRDefault="00733E7D" w:rsidP="00460F69">
      <w:pPr>
        <w:pStyle w:val="ListBullet"/>
        <w:numPr>
          <w:ilvl w:val="0"/>
          <w:numId w:val="0"/>
        </w:numPr>
      </w:pPr>
      <w:sdt>
        <w:sdtPr>
          <w:alias w:val="Requirements/Task(s):"/>
          <w:tag w:val="Requirements/Task(s):"/>
          <w:id w:val="1725405758"/>
          <w:placeholder>
            <w:docPart w:val="7EE238D93F124D3D93714969B06400F7"/>
          </w:placeholder>
          <w:temporary/>
          <w:showingPlcHdr/>
          <w15:appearance w15:val="hidden"/>
        </w:sdtPr>
        <w:sdtEndPr/>
        <w:sdtContent>
          <w:r w:rsidR="00874AA1" w:rsidRPr="00460F69">
            <w:rPr>
              <w:rFonts w:asciiTheme="majorHAnsi" w:eastAsiaTheme="majorEastAsia" w:hAnsiTheme="majorHAnsi" w:cstheme="majorBidi"/>
              <w:b/>
              <w:sz w:val="28"/>
              <w:szCs w:val="32"/>
            </w:rPr>
            <w:t>Requirements/Task(s):</w:t>
          </w:r>
        </w:sdtContent>
      </w:sdt>
    </w:p>
    <w:p w14:paraId="56B6D5CA" w14:textId="404A99AA" w:rsidR="00B258A7" w:rsidRDefault="00B258A7" w:rsidP="00ED3DB1">
      <w:pPr>
        <w:pStyle w:val="Normal-Indented"/>
        <w:ind w:left="0"/>
      </w:pPr>
      <w:r>
        <w:t xml:space="preserve">Will use </w:t>
      </w:r>
      <w:r w:rsidR="006E4D95">
        <w:t>three</w:t>
      </w:r>
      <w:r>
        <w:t xml:space="preserve"> different models</w:t>
      </w:r>
      <w:r w:rsidR="00ED3DB1">
        <w:t xml:space="preserve"> and will compare performance: </w:t>
      </w:r>
      <w:r>
        <w:t xml:space="preserve"> </w:t>
      </w:r>
    </w:p>
    <w:p w14:paraId="15C5C5C4" w14:textId="6D82B8AA" w:rsidR="008544DE" w:rsidRDefault="008544DE" w:rsidP="00ED3DB1">
      <w:pPr>
        <w:pStyle w:val="Normal-Indented"/>
        <w:numPr>
          <w:ilvl w:val="0"/>
          <w:numId w:val="7"/>
        </w:numPr>
      </w:pPr>
      <w:r>
        <w:t>Chatterbot</w:t>
      </w:r>
    </w:p>
    <w:p w14:paraId="4AF34A04" w14:textId="0CE63EB9" w:rsidR="00191211" w:rsidRDefault="00ED3DB1" w:rsidP="00191211">
      <w:pPr>
        <w:pStyle w:val="Normal-Indented"/>
        <w:ind w:left="0"/>
      </w:pPr>
      <w:r>
        <w:t xml:space="preserve">This project will be over </w:t>
      </w:r>
      <w:r w:rsidR="006E4D95">
        <w:t>two</w:t>
      </w:r>
      <w:r>
        <w:t xml:space="preserve"> stages, the first production model and if the model showed great performance and high success rate, stage 2 and w</w:t>
      </w:r>
      <w:r w:rsidR="00CD1FC0">
        <w:t>ould</w:t>
      </w:r>
      <w:r>
        <w:t xml:space="preserve"> be developed </w:t>
      </w:r>
    </w:p>
    <w:p w14:paraId="11CCB0AA" w14:textId="77777777" w:rsidR="00ED3DB1" w:rsidRDefault="00ED3DB1" w:rsidP="00191211">
      <w:pPr>
        <w:pStyle w:val="Normal-Indented"/>
        <w:ind w:left="0"/>
      </w:pPr>
    </w:p>
    <w:p w14:paraId="1DC78C7C" w14:textId="4C68E445" w:rsidR="00191211" w:rsidRDefault="00191211" w:rsidP="00191211">
      <w:pPr>
        <w:pStyle w:val="Normal-Indented"/>
        <w:ind w:left="0"/>
      </w:pPr>
      <w:r>
        <w:t xml:space="preserve">V1- General AI chat bot </w:t>
      </w:r>
    </w:p>
    <w:p w14:paraId="10CF73A4" w14:textId="7A449526" w:rsidR="00191211" w:rsidRDefault="00191211" w:rsidP="00191211">
      <w:pPr>
        <w:pStyle w:val="Normal-Indented"/>
        <w:ind w:left="0"/>
      </w:pPr>
      <w:r>
        <w:t>V1- Integrate with database</w:t>
      </w:r>
    </w:p>
    <w:p w14:paraId="00C221C5" w14:textId="77777777" w:rsidR="00191211" w:rsidRDefault="00191211" w:rsidP="00191211">
      <w:pPr>
        <w:pStyle w:val="Normal-Indented"/>
        <w:ind w:left="0"/>
      </w:pPr>
      <w:r>
        <w:t>V1- Integrate voice</w:t>
      </w:r>
    </w:p>
    <w:p w14:paraId="44D29621" w14:textId="341AC8F8" w:rsidR="00191211" w:rsidRDefault="00191211" w:rsidP="00191211">
      <w:pPr>
        <w:pStyle w:val="Normal-Indented"/>
        <w:ind w:left="0"/>
      </w:pPr>
      <w:r>
        <w:t xml:space="preserve">V1- Integrate with </w:t>
      </w:r>
      <w:r w:rsidR="006E4D95">
        <w:t xml:space="preserve">a </w:t>
      </w:r>
      <w:r>
        <w:t>chat application</w:t>
      </w:r>
    </w:p>
    <w:p w14:paraId="6755EF29" w14:textId="7BA4BEEE" w:rsidR="00191211" w:rsidRDefault="00191211" w:rsidP="00191211">
      <w:pPr>
        <w:pStyle w:val="Normal-Indented"/>
        <w:ind w:left="0"/>
      </w:pPr>
      <w:r>
        <w:t>V2- Integrate with web app</w:t>
      </w:r>
    </w:p>
    <w:p w14:paraId="44C13805" w14:textId="353F3324" w:rsidR="00191211" w:rsidRDefault="00191211" w:rsidP="00191211">
      <w:pPr>
        <w:pStyle w:val="Normal-Indented"/>
        <w:ind w:left="0"/>
      </w:pPr>
      <w:r>
        <w:t>V2- Integrate with mobile app</w:t>
      </w:r>
    </w:p>
    <w:p w14:paraId="09E7B588" w14:textId="45DF59C9" w:rsidR="00191211" w:rsidRDefault="00191211" w:rsidP="00191211">
      <w:pPr>
        <w:pStyle w:val="Normal-Indented"/>
        <w:ind w:left="0"/>
      </w:pPr>
      <w:r>
        <w:t xml:space="preserve">V2- Error correction </w:t>
      </w:r>
    </w:p>
    <w:p w14:paraId="5B0B854C" w14:textId="7484A05C" w:rsidR="00191211" w:rsidRDefault="00191211" w:rsidP="00191211">
      <w:pPr>
        <w:pStyle w:val="Normal-Indented"/>
        <w:ind w:left="0"/>
      </w:pPr>
      <w:r>
        <w:t xml:space="preserve">V2- Improve performance </w:t>
      </w:r>
    </w:p>
    <w:sectPr w:rsidR="00191211" w:rsidSect="00BC2A98">
      <w:pgSz w:w="12240" w:h="15840"/>
      <w:pgMar w:top="1152" w:right="1440" w:bottom="1152" w:left="1440" w:header="576"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2429B" w14:textId="77777777" w:rsidR="00733E7D" w:rsidRDefault="00733E7D" w:rsidP="00524988">
      <w:pPr>
        <w:spacing w:after="0" w:line="240" w:lineRule="auto"/>
      </w:pPr>
      <w:r>
        <w:separator/>
      </w:r>
    </w:p>
  </w:endnote>
  <w:endnote w:type="continuationSeparator" w:id="0">
    <w:p w14:paraId="075EEB62" w14:textId="77777777" w:rsidR="00733E7D" w:rsidRDefault="00733E7D"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4FF06" w14:textId="77777777" w:rsidR="00733E7D" w:rsidRDefault="00733E7D" w:rsidP="00524988">
      <w:pPr>
        <w:spacing w:after="0" w:line="240" w:lineRule="auto"/>
      </w:pPr>
      <w:r>
        <w:separator/>
      </w:r>
    </w:p>
  </w:footnote>
  <w:footnote w:type="continuationSeparator" w:id="0">
    <w:p w14:paraId="1D4B2B52" w14:textId="77777777" w:rsidR="00733E7D" w:rsidRDefault="00733E7D"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4F2D8E"/>
    <w:multiLevelType w:val="hybridMultilevel"/>
    <w:tmpl w:val="D0A4A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73C9B"/>
    <w:multiLevelType w:val="hybridMultilevel"/>
    <w:tmpl w:val="81FE6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95F20"/>
    <w:multiLevelType w:val="hybridMultilevel"/>
    <w:tmpl w:val="384E5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AEzcyNDQxDDUklHKTi1uDgzPw+kwLgWACO8LTwsAAAA"/>
  </w:docVars>
  <w:rsids>
    <w:rsidRoot w:val="00B14DAE"/>
    <w:rsid w:val="00044941"/>
    <w:rsid w:val="000644CB"/>
    <w:rsid w:val="00076856"/>
    <w:rsid w:val="00097C80"/>
    <w:rsid w:val="001162F4"/>
    <w:rsid w:val="00116F64"/>
    <w:rsid w:val="00130B56"/>
    <w:rsid w:val="00151A42"/>
    <w:rsid w:val="00191211"/>
    <w:rsid w:val="001E3ADA"/>
    <w:rsid w:val="002261A4"/>
    <w:rsid w:val="002F1EA7"/>
    <w:rsid w:val="003169C1"/>
    <w:rsid w:val="00333A5F"/>
    <w:rsid w:val="00337915"/>
    <w:rsid w:val="00343A9E"/>
    <w:rsid w:val="00431231"/>
    <w:rsid w:val="00432A3E"/>
    <w:rsid w:val="00460F69"/>
    <w:rsid w:val="00481FAD"/>
    <w:rsid w:val="00483FFD"/>
    <w:rsid w:val="005244D5"/>
    <w:rsid w:val="00524988"/>
    <w:rsid w:val="00563FE4"/>
    <w:rsid w:val="005733DE"/>
    <w:rsid w:val="00575138"/>
    <w:rsid w:val="00575C9D"/>
    <w:rsid w:val="005854E9"/>
    <w:rsid w:val="005D6343"/>
    <w:rsid w:val="005E1732"/>
    <w:rsid w:val="00635D86"/>
    <w:rsid w:val="006E4D95"/>
    <w:rsid w:val="00733E7D"/>
    <w:rsid w:val="00762609"/>
    <w:rsid w:val="00783197"/>
    <w:rsid w:val="007B1195"/>
    <w:rsid w:val="00812E48"/>
    <w:rsid w:val="008544DE"/>
    <w:rsid w:val="00874AA1"/>
    <w:rsid w:val="008E2E71"/>
    <w:rsid w:val="009323B7"/>
    <w:rsid w:val="00982295"/>
    <w:rsid w:val="00A61FB6"/>
    <w:rsid w:val="00A90F6F"/>
    <w:rsid w:val="00B14DAE"/>
    <w:rsid w:val="00B258A7"/>
    <w:rsid w:val="00BC2A98"/>
    <w:rsid w:val="00BD575E"/>
    <w:rsid w:val="00C77669"/>
    <w:rsid w:val="00CD1FC0"/>
    <w:rsid w:val="00D62E73"/>
    <w:rsid w:val="00D7646D"/>
    <w:rsid w:val="00E95C8F"/>
    <w:rsid w:val="00ED3DB1"/>
    <w:rsid w:val="00EE645C"/>
    <w:rsid w:val="00F06F58"/>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0D6DC"/>
  <w15:chartTrackingRefBased/>
  <w15:docId w15:val="{F201E8C9-8606-43A2-A5C6-BC60F197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B14DAE"/>
    <w:pPr>
      <w:ind w:left="720"/>
      <w:contextualSpacing/>
    </w:pPr>
  </w:style>
  <w:style w:type="character" w:styleId="Strong">
    <w:name w:val="Strong"/>
    <w:basedOn w:val="DefaultParagraphFont"/>
    <w:uiPriority w:val="22"/>
    <w:qFormat/>
    <w:rsid w:val="009323B7"/>
    <w:rPr>
      <w:b/>
      <w:bCs/>
    </w:rPr>
  </w:style>
  <w:style w:type="paragraph" w:styleId="NoSpacing">
    <w:name w:val="No Spacing"/>
    <w:link w:val="NoSpacingChar"/>
    <w:uiPriority w:val="1"/>
    <w:qFormat/>
    <w:rsid w:val="00BC2A98"/>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BC2A98"/>
    <w:rPr>
      <w:rFonts w:eastAsiaTheme="minorEastAsia"/>
      <w:sz w:val="22"/>
      <w:szCs w:val="22"/>
    </w:rPr>
  </w:style>
  <w:style w:type="paragraph" w:styleId="BalloonText">
    <w:name w:val="Balloon Text"/>
    <w:basedOn w:val="Normal"/>
    <w:link w:val="BalloonTextChar"/>
    <w:uiPriority w:val="99"/>
    <w:semiHidden/>
    <w:unhideWhenUsed/>
    <w:rsid w:val="00BC2A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A98"/>
    <w:rPr>
      <w:rFonts w:ascii="Segoe UI" w:hAnsi="Segoe UI" w:cs="Segoe UI"/>
      <w:sz w:val="18"/>
      <w:szCs w:val="18"/>
    </w:rPr>
  </w:style>
  <w:style w:type="paragraph" w:styleId="TOCHeading">
    <w:name w:val="TOC Heading"/>
    <w:basedOn w:val="Heading1"/>
    <w:next w:val="Normal"/>
    <w:uiPriority w:val="39"/>
    <w:unhideWhenUsed/>
    <w:qFormat/>
    <w:rsid w:val="00BC2A98"/>
    <w:pPr>
      <w:spacing w:before="240" w:after="0"/>
      <w:contextualSpacing w:val="0"/>
      <w:outlineLvl w:val="9"/>
    </w:pPr>
    <w:rPr>
      <w:b w:val="0"/>
      <w:color w:val="2F5496" w:themeColor="accent1" w:themeShade="BF"/>
      <w:sz w:val="32"/>
    </w:rPr>
  </w:style>
  <w:style w:type="paragraph" w:styleId="TOC1">
    <w:name w:val="toc 1"/>
    <w:basedOn w:val="Normal"/>
    <w:next w:val="Normal"/>
    <w:autoRedefine/>
    <w:uiPriority w:val="39"/>
    <w:unhideWhenUsed/>
    <w:rsid w:val="00BC2A98"/>
    <w:pPr>
      <w:spacing w:after="100"/>
    </w:pPr>
  </w:style>
  <w:style w:type="character" w:styleId="Hyperlink">
    <w:name w:val="Hyperlink"/>
    <w:basedOn w:val="DefaultParagraphFont"/>
    <w:uiPriority w:val="99"/>
    <w:unhideWhenUsed/>
    <w:rsid w:val="00BC2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192583">
      <w:bodyDiv w:val="1"/>
      <w:marLeft w:val="0"/>
      <w:marRight w:val="0"/>
      <w:marTop w:val="0"/>
      <w:marBottom w:val="0"/>
      <w:divBdr>
        <w:top w:val="none" w:sz="0" w:space="0" w:color="auto"/>
        <w:left w:val="none" w:sz="0" w:space="0" w:color="auto"/>
        <w:bottom w:val="none" w:sz="0" w:space="0" w:color="auto"/>
        <w:right w:val="none" w:sz="0" w:space="0" w:color="auto"/>
      </w:divBdr>
    </w:div>
    <w:div w:id="1732607896">
      <w:bodyDiv w:val="1"/>
      <w:marLeft w:val="0"/>
      <w:marRight w:val="0"/>
      <w:marTop w:val="0"/>
      <w:marBottom w:val="0"/>
      <w:divBdr>
        <w:top w:val="none" w:sz="0" w:space="0" w:color="auto"/>
        <w:left w:val="none" w:sz="0" w:space="0" w:color="auto"/>
        <w:bottom w:val="none" w:sz="0" w:space="0" w:color="auto"/>
        <w:right w:val="none" w:sz="0" w:space="0" w:color="auto"/>
      </w:divBdr>
    </w:div>
    <w:div w:id="21062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shu\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C4349A9901488DA052599F0AC89343"/>
        <w:category>
          <w:name w:val="General"/>
          <w:gallery w:val="placeholder"/>
        </w:category>
        <w:types>
          <w:type w:val="bbPlcHdr"/>
        </w:types>
        <w:behaviors>
          <w:behavior w:val="content"/>
        </w:behaviors>
        <w:guid w:val="{108DF5A7-1BA3-45DE-88B3-61345A0CAF20}"/>
      </w:docPartPr>
      <w:docPartBody>
        <w:p w:rsidR="005500FA" w:rsidRDefault="00FA6F46">
          <w:pPr>
            <w:pStyle w:val="53C4349A9901488DA052599F0AC89343"/>
          </w:pPr>
          <w:r w:rsidRPr="00874AA1">
            <w:t>Objectives:</w:t>
          </w:r>
        </w:p>
      </w:docPartBody>
    </w:docPart>
    <w:docPart>
      <w:docPartPr>
        <w:name w:val="7EE238D93F124D3D93714969B06400F7"/>
        <w:category>
          <w:name w:val="General"/>
          <w:gallery w:val="placeholder"/>
        </w:category>
        <w:types>
          <w:type w:val="bbPlcHdr"/>
        </w:types>
        <w:behaviors>
          <w:behavior w:val="content"/>
        </w:behaviors>
        <w:guid w:val="{27C4A6EC-4297-4881-ACB4-AB06937D4B10}"/>
      </w:docPartPr>
      <w:docPartBody>
        <w:p w:rsidR="005500FA" w:rsidRDefault="00FA6F46">
          <w:pPr>
            <w:pStyle w:val="7EE238D93F124D3D93714969B06400F7"/>
          </w:pPr>
          <w:r w:rsidRPr="00874AA1">
            <w:t>Requirements/Task(s):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46"/>
    <w:rsid w:val="00113360"/>
    <w:rsid w:val="003E434D"/>
    <w:rsid w:val="00543D2E"/>
    <w:rsid w:val="005500FA"/>
    <w:rsid w:val="008A5667"/>
    <w:rsid w:val="008F7606"/>
    <w:rsid w:val="00AE182A"/>
    <w:rsid w:val="00FA6F4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FCEF6A547461EBCC725894555AADD">
    <w:name w:val="499FCEF6A547461EBCC725894555AADD"/>
  </w:style>
  <w:style w:type="paragraph" w:customStyle="1" w:styleId="06F7F25B88BA44B78A64AE620FD889C2">
    <w:name w:val="06F7F25B88BA44B78A64AE620FD889C2"/>
  </w:style>
  <w:style w:type="paragraph" w:customStyle="1" w:styleId="B8D505138D084F53901FABA46C5F32CD">
    <w:name w:val="B8D505138D084F53901FABA46C5F32CD"/>
  </w:style>
  <w:style w:type="paragraph" w:customStyle="1" w:styleId="55147FAF8AAA4CD1B0ADA770C5E05E06">
    <w:name w:val="55147FAF8AAA4CD1B0ADA770C5E05E06"/>
  </w:style>
  <w:style w:type="paragraph" w:customStyle="1" w:styleId="7FBECAE9FC7048C2A087C01E435A5091">
    <w:name w:val="7FBECAE9FC7048C2A087C01E435A5091"/>
  </w:style>
  <w:style w:type="paragraph" w:customStyle="1" w:styleId="27770BBDF2A24ADB84E7F15CB7255B15">
    <w:name w:val="27770BBDF2A24ADB84E7F15CB7255B15"/>
  </w:style>
  <w:style w:type="paragraph" w:customStyle="1" w:styleId="5391258A17BE42C0B3F9BF9B24E2D52E">
    <w:name w:val="5391258A17BE42C0B3F9BF9B24E2D52E"/>
  </w:style>
  <w:style w:type="paragraph" w:customStyle="1" w:styleId="1F8C7FDDD6EA4C89B465CA182C72B647">
    <w:name w:val="1F8C7FDDD6EA4C89B465CA182C72B647"/>
  </w:style>
  <w:style w:type="paragraph" w:customStyle="1" w:styleId="53C4349A9901488DA052599F0AC89343">
    <w:name w:val="53C4349A9901488DA052599F0AC89343"/>
  </w:style>
  <w:style w:type="paragraph" w:customStyle="1" w:styleId="B380F289E3C44BB79685A2F159126024">
    <w:name w:val="B380F289E3C44BB79685A2F159126024"/>
  </w:style>
  <w:style w:type="paragraph" w:customStyle="1" w:styleId="BA981EE0D0F54B8F962EC6212F3B4631">
    <w:name w:val="BA981EE0D0F54B8F962EC6212F3B4631"/>
  </w:style>
  <w:style w:type="paragraph" w:customStyle="1" w:styleId="1D585A8496094748ABD183069407B907">
    <w:name w:val="1D585A8496094748ABD183069407B907"/>
  </w:style>
  <w:style w:type="paragraph" w:customStyle="1" w:styleId="7EE238D93F124D3D93714969B06400F7">
    <w:name w:val="7EE238D93F124D3D93714969B06400F7"/>
  </w:style>
  <w:style w:type="paragraph" w:customStyle="1" w:styleId="85A6FF34959C4C359E5A497EC4AAC118">
    <w:name w:val="85A6FF34959C4C359E5A497EC4AAC118"/>
  </w:style>
  <w:style w:type="paragraph" w:customStyle="1" w:styleId="B1393EBB78E84B76901B42B3BC8E6F7A">
    <w:name w:val="B1393EBB78E84B76901B42B3BC8E6F7A"/>
  </w:style>
  <w:style w:type="paragraph" w:customStyle="1" w:styleId="94F0E96B0076434E9AF29DE9EB02EC97">
    <w:name w:val="94F0E96B0076434E9AF29DE9EB02EC97"/>
  </w:style>
  <w:style w:type="paragraph" w:customStyle="1" w:styleId="6B89C8677B6E47189BC764DB0E0D3D0E">
    <w:name w:val="6B89C8677B6E47189BC764DB0E0D3D0E"/>
  </w:style>
  <w:style w:type="paragraph" w:customStyle="1" w:styleId="D5EDFAD34ACE409E93A78DD7A27E0CC4">
    <w:name w:val="D5EDFAD34ACE409E93A78DD7A27E0CC4"/>
  </w:style>
  <w:style w:type="paragraph" w:customStyle="1" w:styleId="C657CBD08B2C41F995F4FBFEB4D8759F">
    <w:name w:val="C657CBD08B2C41F995F4FBFEB4D8759F"/>
  </w:style>
  <w:style w:type="paragraph" w:customStyle="1" w:styleId="009FE08D16434ED5A3035EF6FC70D6F6">
    <w:name w:val="009FE08D16434ED5A3035EF6FC70D6F6"/>
  </w:style>
  <w:style w:type="paragraph" w:customStyle="1" w:styleId="009E8EA59858454281EE64C3E26A3005">
    <w:name w:val="009E8EA59858454281EE64C3E26A3005"/>
  </w:style>
  <w:style w:type="paragraph" w:customStyle="1" w:styleId="8F416B967C75467BAEF152F419524D8E">
    <w:name w:val="8F416B967C75467BAEF152F419524D8E"/>
  </w:style>
  <w:style w:type="paragraph" w:customStyle="1" w:styleId="1F5EF438635C4BFFBCF52157C080CE92">
    <w:name w:val="1F5EF438635C4BFFBCF52157C080CE92"/>
  </w:style>
  <w:style w:type="paragraph" w:customStyle="1" w:styleId="2A6A52526AAE4AEA8ADF3AA644BE6677">
    <w:name w:val="2A6A52526AAE4AEA8ADF3AA644BE6677"/>
  </w:style>
  <w:style w:type="paragraph" w:customStyle="1" w:styleId="A9CF0AB9CC8D488D89F5F4C1A986AE34">
    <w:name w:val="A9CF0AB9CC8D488D89F5F4C1A986AE34"/>
  </w:style>
  <w:style w:type="paragraph" w:customStyle="1" w:styleId="D997C2AED18B47E19A35A8138C0D748D">
    <w:name w:val="D997C2AED18B47E19A35A8138C0D748D"/>
  </w:style>
  <w:style w:type="paragraph" w:customStyle="1" w:styleId="E5B32A91A9764F2780356999257AFF7F">
    <w:name w:val="E5B32A91A9764F2780356999257AFF7F"/>
  </w:style>
  <w:style w:type="paragraph" w:customStyle="1" w:styleId="BBB86A83FB3E40DE9B8ADEFA1BB4868E">
    <w:name w:val="BBB86A83FB3E40DE9B8ADEFA1BB4868E"/>
    <w:rsid w:val="00113360"/>
    <w:rPr>
      <w:lang w:val="en-GB" w:eastAsia="en-GB"/>
    </w:rPr>
  </w:style>
  <w:style w:type="paragraph" w:customStyle="1" w:styleId="E8258F23C0894F65A61FF5996A67F147">
    <w:name w:val="E8258F23C0894F65A61FF5996A67F147"/>
    <w:rsid w:val="0011336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2019-04-30T00:00:00</PublishDate>
  <Abstract/>
  <CompanyAddress>Reviewed By: Anshu Pandey</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5.xml><?xml version="1.0" encoding="utf-8"?>
<ds:datastoreItem xmlns:ds="http://schemas.openxmlformats.org/officeDocument/2006/customXml" ds:itemID="{D573B948-E630-47DE-BE7F-687C7B55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1</TotalTime>
  <Pages>4</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Submitted By: Mohammad Hamid - Mohammad Shahin</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Chatbot</dc:title>
  <dc:subject>Kaizen Training - BootUp</dc:subject>
  <dc:creator>Submitted By: Mohammad Hamid - Mohammad Shahin                    Reviewed By: Anshu Pandey</dc:creator>
  <cp:keywords/>
  <dc:description/>
  <cp:lastModifiedBy>Mohammed Hamid</cp:lastModifiedBy>
  <cp:revision>3</cp:revision>
  <dcterms:created xsi:type="dcterms:W3CDTF">2019-04-29T15:05:00Z</dcterms:created>
  <dcterms:modified xsi:type="dcterms:W3CDTF">2019-04-29T15:05:00Z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